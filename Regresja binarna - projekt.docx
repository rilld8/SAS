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162" w:rsidRDefault="00B446EF">
      <w:pPr>
        <w:spacing w:line="360" w:lineRule="auto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Przedmiot: Regresja Logistyczna z wykorzystaniem narzędzi SAS</w:t>
      </w:r>
    </w:p>
    <w:p w:rsidR="00B64162" w:rsidRDefault="00B446EF">
      <w:pPr>
        <w:spacing w:line="360" w:lineRule="auto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Projekt nr  1  Tematyka: Analiza determinant oceny subiektywnego poziomu zdrowia w Niemczech </w:t>
      </w:r>
    </w:p>
    <w:p w:rsidR="00B64162" w:rsidRDefault="00B446EF">
      <w:pPr>
        <w:spacing w:line="360" w:lineRule="auto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Osoba oceniająca: dr hab. </w:t>
      </w:r>
      <w:r>
        <w:rPr>
          <w:sz w:val="28"/>
          <w:szCs w:val="28"/>
          <w:lang w:val="pl-PL"/>
        </w:rPr>
        <w:t>prof. SGH Ewa Frątczak</w:t>
      </w:r>
    </w:p>
    <w:p w:rsidR="00B64162" w:rsidRDefault="00B64162">
      <w:pPr>
        <w:spacing w:line="360" w:lineRule="auto"/>
        <w:jc w:val="both"/>
        <w:rPr>
          <w:sz w:val="28"/>
          <w:szCs w:val="28"/>
          <w:lang w:val="pl-PL"/>
        </w:rPr>
      </w:pPr>
    </w:p>
    <w:p w:rsidR="00B64162" w:rsidRDefault="00B446EF">
      <w:pPr>
        <w:spacing w:line="360" w:lineRule="auto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Imię, nazwisko studenta: Karol Szerszeń, Magda Waśkiel, Szymon Ptaszyński </w:t>
      </w:r>
    </w:p>
    <w:p w:rsidR="00B64162" w:rsidRDefault="00B446EF">
      <w:pPr>
        <w:spacing w:line="360" w:lineRule="auto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Nr albumu: 71273, -, - </w:t>
      </w:r>
    </w:p>
    <w:p w:rsidR="00B64162" w:rsidRDefault="00B64162">
      <w:pPr>
        <w:spacing w:line="360" w:lineRule="auto"/>
        <w:jc w:val="both"/>
        <w:rPr>
          <w:sz w:val="28"/>
          <w:szCs w:val="28"/>
          <w:lang w:val="pl-PL"/>
        </w:rPr>
      </w:pPr>
    </w:p>
    <w:p w:rsidR="00B64162" w:rsidRDefault="00B446EF">
      <w:pPr>
        <w:spacing w:line="360" w:lineRule="auto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Data oddania projektu: 18.12.2016</w:t>
      </w:r>
    </w:p>
    <w:p w:rsidR="00B64162" w:rsidRDefault="00B64162">
      <w:pPr>
        <w:spacing w:line="360" w:lineRule="auto"/>
        <w:jc w:val="both"/>
        <w:rPr>
          <w:sz w:val="28"/>
          <w:szCs w:val="28"/>
          <w:lang w:val="pl-PL"/>
        </w:rPr>
      </w:pPr>
    </w:p>
    <w:tbl>
      <w:tblPr>
        <w:tblW w:w="9637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9"/>
        <w:gridCol w:w="1096"/>
        <w:gridCol w:w="6742"/>
      </w:tblGrid>
      <w:tr w:rsidR="00B6416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446EF">
            <w:pPr>
              <w:pStyle w:val="TableHeading"/>
              <w:rPr>
                <w:lang w:val="pl-PL"/>
              </w:rPr>
            </w:pPr>
            <w:r>
              <w:rPr>
                <w:lang w:val="pl-PL"/>
              </w:rPr>
              <w:t>Obszar oceny</w:t>
            </w:r>
          </w:p>
        </w:tc>
        <w:tc>
          <w:tcPr>
            <w:tcW w:w="10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446EF">
            <w:pPr>
              <w:pStyle w:val="TableHeading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Uzyskana liczba punktów</w:t>
            </w:r>
          </w:p>
        </w:tc>
        <w:tc>
          <w:tcPr>
            <w:tcW w:w="67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446EF">
            <w:pPr>
              <w:pStyle w:val="TableHeading"/>
              <w:rPr>
                <w:lang w:val="pl-PL"/>
              </w:rPr>
            </w:pPr>
            <w:r>
              <w:rPr>
                <w:lang w:val="pl-PL"/>
              </w:rPr>
              <w:t>Uwagi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2030"/>
        </w:trPr>
        <w:tc>
          <w:tcPr>
            <w:tcW w:w="1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446E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wartość merytoryczna</w:t>
            </w:r>
          </w:p>
          <w:p w:rsidR="00B64162" w:rsidRDefault="00B64162">
            <w:pPr>
              <w:rPr>
                <w:b/>
                <w:bCs/>
                <w:i/>
                <w:iCs/>
                <w:lang w:val="pl-PL"/>
              </w:rPr>
            </w:pPr>
          </w:p>
          <w:p w:rsidR="00B64162" w:rsidRDefault="00B446EF">
            <w:pPr>
              <w:rPr>
                <w:lang w:val="pl-PL"/>
              </w:rPr>
            </w:pPr>
            <w:r>
              <w:rPr>
                <w:lang w:val="pl-PL"/>
              </w:rPr>
              <w:t>(0-10 pkt)</w:t>
            </w:r>
          </w:p>
        </w:tc>
        <w:tc>
          <w:tcPr>
            <w:tcW w:w="10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  <w:tc>
          <w:tcPr>
            <w:tcW w:w="67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2203"/>
        </w:trPr>
        <w:tc>
          <w:tcPr>
            <w:tcW w:w="1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446EF">
            <w:pPr>
              <w:pStyle w:val="TableContents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programowanie SAS</w:t>
            </w:r>
          </w:p>
          <w:p w:rsidR="00B64162" w:rsidRDefault="00B64162">
            <w:pPr>
              <w:pStyle w:val="TableContents"/>
              <w:rPr>
                <w:i/>
                <w:iCs/>
                <w:lang w:val="pl-PL"/>
              </w:rPr>
            </w:pPr>
          </w:p>
          <w:p w:rsidR="00B64162" w:rsidRDefault="00B446EF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(0-4 pkt)</w:t>
            </w:r>
          </w:p>
        </w:tc>
        <w:tc>
          <w:tcPr>
            <w:tcW w:w="10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  <w:tc>
          <w:tcPr>
            <w:tcW w:w="67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1868"/>
        </w:trPr>
        <w:tc>
          <w:tcPr>
            <w:tcW w:w="1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446EF">
            <w:pPr>
              <w:pStyle w:val="TableContents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estetyka projektu</w:t>
            </w:r>
          </w:p>
          <w:p w:rsidR="00B64162" w:rsidRDefault="00B64162">
            <w:pPr>
              <w:pStyle w:val="TableContents"/>
              <w:rPr>
                <w:i/>
                <w:iCs/>
                <w:lang w:val="pl-PL"/>
              </w:rPr>
            </w:pPr>
          </w:p>
          <w:p w:rsidR="00B64162" w:rsidRDefault="00B446EF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(0-2 pkt)</w:t>
            </w:r>
          </w:p>
        </w:tc>
        <w:tc>
          <w:tcPr>
            <w:tcW w:w="10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  <w:tc>
          <w:tcPr>
            <w:tcW w:w="67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2041"/>
        </w:trPr>
        <w:tc>
          <w:tcPr>
            <w:tcW w:w="1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446EF">
            <w:pPr>
              <w:pStyle w:val="TableContents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wkład pracy własnej</w:t>
            </w:r>
          </w:p>
          <w:p w:rsidR="00B64162" w:rsidRDefault="00B64162">
            <w:pPr>
              <w:pStyle w:val="TableContents"/>
              <w:rPr>
                <w:b/>
                <w:bCs/>
                <w:lang w:val="pl-PL"/>
              </w:rPr>
            </w:pPr>
          </w:p>
          <w:p w:rsidR="00B64162" w:rsidRDefault="00B446EF">
            <w:pPr>
              <w:pStyle w:val="TableContents"/>
              <w:rPr>
                <w:lang w:val="pl-PL"/>
              </w:rPr>
            </w:pPr>
            <w:r>
              <w:rPr>
                <w:lang w:val="pl-PL"/>
              </w:rPr>
              <w:t>(0-4 pkt)</w:t>
            </w:r>
          </w:p>
        </w:tc>
        <w:tc>
          <w:tcPr>
            <w:tcW w:w="10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  <w:tc>
          <w:tcPr>
            <w:tcW w:w="67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1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rPr>
                <w:b/>
                <w:bCs/>
                <w:lang w:val="pl-PL"/>
              </w:rPr>
            </w:pPr>
          </w:p>
        </w:tc>
        <w:tc>
          <w:tcPr>
            <w:tcW w:w="109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64162">
            <w:pPr>
              <w:pStyle w:val="TableContents"/>
              <w:jc w:val="both"/>
              <w:rPr>
                <w:lang w:val="pl-PL"/>
              </w:rPr>
            </w:pPr>
          </w:p>
        </w:tc>
        <w:tc>
          <w:tcPr>
            <w:tcW w:w="67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4162" w:rsidRDefault="00B446EF">
            <w:pPr>
              <w:pStyle w:val="TableContents"/>
              <w:jc w:val="both"/>
            </w:pPr>
            <w:r>
              <w:rPr>
                <w:lang w:val="pl-PL"/>
              </w:rPr>
              <w:t xml:space="preserve">                                     </w:t>
            </w:r>
            <w:r>
              <w:t xml:space="preserve">Ocena końcowa: </w:t>
            </w:r>
          </w:p>
        </w:tc>
      </w:tr>
    </w:tbl>
    <w:p w:rsidR="00B64162" w:rsidRDefault="00B64162">
      <w:pPr>
        <w:jc w:val="both"/>
      </w:pPr>
    </w:p>
    <w:p w:rsidR="00B64162" w:rsidRDefault="00B446EF">
      <w:pPr>
        <w:jc w:val="center"/>
      </w:pPr>
      <w:r>
        <w:br w:type="column"/>
      </w:r>
      <w:r>
        <w:lastRenderedPageBreak/>
        <w:t>Spis treści:</w:t>
      </w:r>
    </w:p>
    <w:p w:rsidR="00B64162" w:rsidRDefault="00B446EF">
      <w:pPr>
        <w:numPr>
          <w:ilvl w:val="0"/>
          <w:numId w:val="1"/>
        </w:numPr>
        <w:jc w:val="both"/>
      </w:pPr>
      <w:r>
        <w:t>Cel i zakres analizy</w:t>
      </w:r>
    </w:p>
    <w:p w:rsidR="00B64162" w:rsidRDefault="00B446EF">
      <w:pPr>
        <w:numPr>
          <w:ilvl w:val="0"/>
          <w:numId w:val="1"/>
        </w:numPr>
        <w:jc w:val="both"/>
      </w:pPr>
      <w:r>
        <w:t>Prezentacja zbioru i przygotowanie danych</w:t>
      </w:r>
    </w:p>
    <w:p w:rsidR="00B64162" w:rsidRDefault="00B446EF">
      <w:pPr>
        <w:numPr>
          <w:ilvl w:val="0"/>
          <w:numId w:val="1"/>
        </w:numPr>
        <w:jc w:val="both"/>
      </w:pPr>
      <w:r>
        <w:t>Model regresji logistycznej – binarnej</w:t>
      </w:r>
    </w:p>
    <w:p w:rsidR="00B64162" w:rsidRDefault="00B446EF">
      <w:pPr>
        <w:numPr>
          <w:ilvl w:val="0"/>
          <w:numId w:val="2"/>
        </w:numPr>
        <w:jc w:val="center"/>
      </w:pPr>
      <w:r>
        <w:br w:type="column"/>
      </w:r>
      <w:r>
        <w:rPr>
          <w:b/>
          <w:sz w:val="32"/>
          <w:szCs w:val="32"/>
          <w:lang w:val="pl-PL"/>
        </w:rPr>
        <w:lastRenderedPageBreak/>
        <w:t>Cel i zakres analizy</w:t>
      </w:r>
      <w:r>
        <w:rPr>
          <w:b/>
          <w:sz w:val="32"/>
          <w:szCs w:val="32"/>
          <w:lang w:val="pl-PL"/>
        </w:rPr>
        <w:br/>
      </w:r>
    </w:p>
    <w:p w:rsidR="00B64162" w:rsidRDefault="00B446EF">
      <w:pPr>
        <w:ind w:left="1065" w:firstLine="353"/>
        <w:rPr>
          <w:lang w:val="pl-PL"/>
        </w:rPr>
      </w:pPr>
      <w:r>
        <w:rPr>
          <w:lang w:val="pl-PL"/>
        </w:rPr>
        <w:t>Celem niniejszej pracy jest analiza czynników wpływających na subiektywną ocenę stanu zdrowia wśród obywateli Niemczech. Społeczeństwo niemieckie jest świetnym przykładem reprezentującym kraj wysoko rozwinięty. Interesującym zagadnien</w:t>
      </w:r>
      <w:r>
        <w:rPr>
          <w:lang w:val="pl-PL"/>
        </w:rPr>
        <w:t>iem więc jest postrzeganie swojego stanu zdrowia wśród osób, które mają dostęp do nowoczesnej służby zdrowia a ich świadomość społeczna na tematy związane z ochroną zdrowia jest kształtowana przez najnowsze trendy w tym zakresie. Z drugiej strony obserwuje</w:t>
      </w:r>
      <w:r>
        <w:rPr>
          <w:lang w:val="pl-PL"/>
        </w:rPr>
        <w:t xml:space="preserve">my również wzrost otyłości wśród obywateli krajów wysokorozwiniętych, ze względu na powszechny dostęp do żywności wysoko przetworzonej, towarów luksusowych oraz używek – takich jak alkohol. </w:t>
      </w:r>
    </w:p>
    <w:p w:rsidR="00B64162" w:rsidRDefault="00B64162">
      <w:pPr>
        <w:ind w:left="1065" w:firstLine="353"/>
        <w:rPr>
          <w:lang w:val="pl-PL"/>
        </w:rPr>
      </w:pPr>
    </w:p>
    <w:p w:rsidR="00B64162" w:rsidRDefault="00B446EF">
      <w:pPr>
        <w:ind w:left="1065" w:firstLine="353"/>
        <w:rPr>
          <w:lang w:val="pl-PL"/>
        </w:rPr>
      </w:pPr>
      <w:r>
        <w:rPr>
          <w:lang w:val="pl-PL"/>
        </w:rPr>
        <w:t xml:space="preserve">Zmienne zostały dobrane dwuetapowo: pierwotnie wybrano </w:t>
      </w:r>
      <w:r>
        <w:rPr>
          <w:lang w:val="pl-PL"/>
        </w:rPr>
        <w:t xml:space="preserve">kilkanaście cech na podstawie intuicyjnego ich wpływu na stan zdrowia. W zależności od rodzaju zmiennych dokonano ich odpowiedniej kategoryzacji. Następnie za pomocą wybranych metod zweryfikowano ich istotność statystyczną w modelu. </w:t>
      </w:r>
    </w:p>
    <w:p w:rsidR="00B64162" w:rsidRDefault="00B64162">
      <w:pPr>
        <w:ind w:left="1065" w:firstLine="353"/>
        <w:rPr>
          <w:lang w:val="pl-PL"/>
        </w:rPr>
      </w:pPr>
    </w:p>
    <w:p w:rsidR="00B64162" w:rsidRDefault="00B446EF">
      <w:pPr>
        <w:ind w:left="1065" w:firstLine="353"/>
        <w:rPr>
          <w:lang w:val="pl-PL"/>
        </w:rPr>
      </w:pPr>
      <w:r>
        <w:rPr>
          <w:lang w:val="pl-PL"/>
        </w:rPr>
        <w:t xml:space="preserve">Projekt składa się z </w:t>
      </w:r>
      <w:r>
        <w:rPr>
          <w:lang w:val="pl-PL"/>
        </w:rPr>
        <w:t xml:space="preserve">rozdziałów obejmujących przedstawienie wybranych zmiennych, omówienie modelu regresji logistycznej binarnej oraz podsumowanie wyników analizy. </w:t>
      </w:r>
    </w:p>
    <w:p w:rsidR="00B64162" w:rsidRDefault="00B446EF">
      <w:pPr>
        <w:numPr>
          <w:ilvl w:val="0"/>
          <w:numId w:val="2"/>
        </w:numPr>
        <w:spacing w:after="240"/>
        <w:ind w:left="357" w:hanging="357"/>
        <w:jc w:val="center"/>
      </w:pPr>
      <w:r w:rsidRPr="007E00ED">
        <w:rPr>
          <w:lang w:val="pl-PL"/>
        </w:rPr>
        <w:br w:type="column"/>
      </w:r>
      <w:r>
        <w:rPr>
          <w:b/>
          <w:sz w:val="32"/>
          <w:szCs w:val="32"/>
          <w:lang w:val="pl-PL"/>
        </w:rPr>
        <w:lastRenderedPageBreak/>
        <w:t>Prezentacja zbioru i przygotowanie danych</w:t>
      </w:r>
    </w:p>
    <w:p w:rsidR="00B64162" w:rsidRDefault="00B446EF">
      <w:pPr>
        <w:spacing w:after="240"/>
        <w:ind w:left="1225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2.1 Prezentacja zbioru danych</w:t>
      </w:r>
    </w:p>
    <w:p w:rsidR="00B64162" w:rsidRPr="007E00ED" w:rsidRDefault="00B446EF">
      <w:pPr>
        <w:ind w:firstLine="709"/>
        <w:rPr>
          <w:lang w:val="pl-PL"/>
        </w:rPr>
      </w:pPr>
      <w:r>
        <w:rPr>
          <w:lang w:val="pl-PL"/>
        </w:rPr>
        <w:t>Analiza została przeprowadzona na podst</w:t>
      </w:r>
      <w:r>
        <w:rPr>
          <w:lang w:val="pl-PL"/>
        </w:rPr>
        <w:t>awie zbioru danych z siódmej edycji badania ESS (European Social Survey) przeprowadzonego w roku 2014 i udostępnionego przez Norwegian Social Science Data Services. Surowy zbiór danych składa się z 601 zmiennych oraz 40185 obserwacji. Z niego zostały wyodr</w:t>
      </w:r>
      <w:r>
        <w:rPr>
          <w:lang w:val="pl-PL"/>
        </w:rPr>
        <w:t>ębnione obserwacje odpowiadające respondentom z interesującego nas kraju czyli Niemiec (zmienna country = ‘DE’). Następnie odrzucono wszystkie obserwacje, które nie niosły ze sobą żadnej informacji o opinii respondenta na temat jego stanu zdrowia – czyli w</w:t>
      </w:r>
      <w:r>
        <w:rPr>
          <w:lang w:val="pl-PL"/>
        </w:rPr>
        <w:t xml:space="preserve">łączona tylko te obserwacje, dla których zmienna </w:t>
      </w:r>
      <w:r>
        <w:rPr>
          <w:i/>
          <w:lang w:val="pl-PL"/>
        </w:rPr>
        <w:t xml:space="preserve">health </w:t>
      </w:r>
      <w:r>
        <w:rPr>
          <w:lang w:val="pl-PL"/>
        </w:rPr>
        <w:t>przyjmuje wartości z przedziału 1 do 5. W ostatecznym zbiorze znalazło się 3040 obserwacji oraz 10 zmiennych – w tym zmienna celu oraz zmienna wagowa. W wyniku selekcji otrzymano zbiór zawierający jed</w:t>
      </w:r>
      <w:r>
        <w:rPr>
          <w:lang w:val="pl-PL"/>
        </w:rPr>
        <w:t>ną zmienną binarną, trzy zmienne ilościowe oraz sześć porządkowych. Poniższa tabela prezentuje wszystkie zmienne użyte w analizie.</w:t>
      </w:r>
    </w:p>
    <w:p w:rsidR="00B64162" w:rsidRPr="007E00ED" w:rsidRDefault="00B446EF">
      <w:pPr>
        <w:widowControl/>
        <w:spacing w:after="200"/>
        <w:jc w:val="center"/>
        <w:rPr>
          <w:lang w:val="pl-PL"/>
        </w:rPr>
      </w:pPr>
      <w:r>
        <w:rPr>
          <w:rFonts w:ascii="Arial" w:eastAsia="Times New Roman" w:hAnsi="Arial" w:cs="Arial"/>
          <w:b/>
          <w:bCs/>
          <w:i/>
          <w:iCs/>
          <w:color w:val="44546A"/>
          <w:sz w:val="18"/>
          <w:szCs w:val="18"/>
          <w:lang w:val="pl-PL"/>
        </w:rPr>
        <w:t>Tabela 1. Opis zmiennych wykorzystywanych w analizie</w:t>
      </w:r>
    </w:p>
    <w:tbl>
      <w:tblPr>
        <w:tblW w:w="98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3"/>
        <w:gridCol w:w="4863"/>
        <w:gridCol w:w="3661"/>
      </w:tblGrid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7F7F7F"/>
              <w:right w:val="single" w:sz="2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b/>
                <w:iCs/>
                <w:color w:val="000000"/>
                <w:sz w:val="26"/>
                <w:szCs w:val="26"/>
                <w:lang w:val="pl-PL"/>
              </w:rPr>
              <w:t>Zmienna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2" w:space="0" w:color="000000"/>
              <w:bottom w:val="single" w:sz="6" w:space="0" w:color="7F7F7F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b/>
                <w:iCs/>
                <w:color w:val="000000"/>
                <w:sz w:val="26"/>
                <w:szCs w:val="26"/>
                <w:lang w:val="pl-PL"/>
              </w:rPr>
              <w:t>Etykieta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7F7F7F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b/>
                <w:iCs/>
                <w:color w:val="000000"/>
                <w:sz w:val="26"/>
                <w:szCs w:val="26"/>
                <w:lang w:val="pl-PL"/>
              </w:rPr>
              <w:t>Typ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7F7F7F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health</w:t>
            </w:r>
          </w:p>
        </w:tc>
        <w:tc>
          <w:tcPr>
            <w:tcW w:w="4863" w:type="dxa"/>
            <w:tcBorders>
              <w:top w:val="single" w:sz="6" w:space="0" w:color="7F7F7F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Subiektywna ocena stanu zdrowia</w:t>
            </w:r>
          </w:p>
        </w:tc>
        <w:tc>
          <w:tcPr>
            <w:tcW w:w="3661" w:type="dxa"/>
            <w:tcBorders>
              <w:top w:val="single" w:sz="6" w:space="0" w:color="7F7F7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 xml:space="preserve">Porządkowa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(5 kategorii)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agea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Wiek respondenta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Ilościowa (15 -102)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cgtsmoke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Częstotliwość palenia papierosów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(5 kategorii)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dosprt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Pr="007E00ED" w:rsidRDefault="00B446EF">
            <w:pPr>
              <w:widowControl/>
              <w:jc w:val="center"/>
              <w:rPr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Aktywność fizyczna w ciągu ostatnich 7 dni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Ilościowa(0 - 7)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eatveg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Częstotliwość jedzenia warzyw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(6 kategorii)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alcfreq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Częstotliwość spożycia alkoholu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(7 kategorii)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slprl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Pr="007E00ED" w:rsidRDefault="00B446EF">
            <w:pPr>
              <w:widowControl/>
              <w:jc w:val="center"/>
              <w:rPr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Częstotliwość problemów ze snem w ciągu ostatnich 7 dni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(6 kategorii)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gndr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Płeć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Binarna {1,2}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domicil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Miejsce zamieszkania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Porządkowa (5 kategorii)</w:t>
            </w:r>
          </w:p>
        </w:tc>
      </w:tr>
      <w:tr w:rsidR="00B6416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7F7F7F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6"/>
                <w:szCs w:val="26"/>
                <w:lang w:val="pl-PL"/>
              </w:rPr>
              <w:t>dweight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7F7F7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 xml:space="preserve">Zmienna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wagowa</w:t>
            </w:r>
          </w:p>
        </w:tc>
        <w:tc>
          <w:tcPr>
            <w:tcW w:w="3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64162" w:rsidRDefault="00B446EF">
            <w:pPr>
              <w:widowControl/>
              <w:jc w:val="center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l-PL"/>
              </w:rPr>
              <w:t>Ilościowa</w:t>
            </w:r>
          </w:p>
        </w:tc>
      </w:tr>
    </w:tbl>
    <w:p w:rsidR="00B64162" w:rsidRPr="007E00ED" w:rsidRDefault="00B446EF">
      <w:pPr>
        <w:widowControl/>
        <w:spacing w:after="160"/>
        <w:jc w:val="center"/>
        <w:rPr>
          <w:lang w:val="pl-PL"/>
        </w:rPr>
      </w:pPr>
      <w:r>
        <w:rPr>
          <w:rFonts w:ascii="Calibri" w:eastAsia="Times New Roman" w:hAnsi="Calibri" w:cs="Calibri"/>
          <w:i/>
          <w:iCs/>
          <w:color w:val="44546A"/>
          <w:sz w:val="18"/>
          <w:szCs w:val="18"/>
          <w:lang w:val="pl-PL"/>
        </w:rPr>
        <w:t xml:space="preserve">Opracowanie własne na podstawie : </w:t>
      </w:r>
      <w:hyperlink r:id="rId7" w:history="1">
        <w:r>
          <w:rPr>
            <w:rStyle w:val="Hipercze"/>
            <w:rFonts w:ascii="Calibri" w:eastAsia="Times New Roman" w:hAnsi="Calibri" w:cs="Calibri"/>
            <w:sz w:val="18"/>
            <w:szCs w:val="18"/>
            <w:lang w:val="pl-PL"/>
          </w:rPr>
          <w:t>http://nesstar.ess.nsd.uib.no/webview/</w:t>
        </w:r>
      </w:hyperlink>
      <w:r>
        <w:rPr>
          <w:rFonts w:ascii="Calibri" w:eastAsia="Times New Roman" w:hAnsi="Calibri" w:cs="Calibri"/>
          <w:i/>
          <w:iCs/>
          <w:color w:val="44546A"/>
          <w:sz w:val="18"/>
          <w:szCs w:val="18"/>
          <w:lang w:val="pl-PL"/>
        </w:rPr>
        <w:br/>
      </w:r>
    </w:p>
    <w:p w:rsidR="00B64162" w:rsidRPr="007E00ED" w:rsidRDefault="00B446EF">
      <w:pPr>
        <w:ind w:firstLine="709"/>
        <w:rPr>
          <w:lang w:val="pl-PL"/>
        </w:rPr>
      </w:pPr>
      <w:r>
        <w:rPr>
          <w:lang w:val="pl-PL"/>
        </w:rPr>
        <w:t xml:space="preserve">Zmienną celu przyjętą </w:t>
      </w:r>
      <w:r>
        <w:rPr>
          <w:i/>
          <w:lang w:val="pl-PL"/>
        </w:rPr>
        <w:t xml:space="preserve">health </w:t>
      </w:r>
      <w:r>
        <w:rPr>
          <w:lang w:val="pl-PL"/>
        </w:rPr>
        <w:t xml:space="preserve">czyli poziom subiektywnego stanu zdrowia. Jest to zmienna porządkowa </w:t>
      </w:r>
      <w:r>
        <w:rPr>
          <w:lang w:val="pl-PL"/>
        </w:rPr>
        <w:t>przyjmu</w:t>
      </w:r>
      <w:r w:rsidR="00045232">
        <w:rPr>
          <w:lang w:val="pl-PL"/>
        </w:rPr>
        <w:t>jąca 5 kategorii, zaprezentowana</w:t>
      </w:r>
      <w:r>
        <w:rPr>
          <w:lang w:val="pl-PL"/>
        </w:rPr>
        <w:t xml:space="preserve"> w poniższej tabeli.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B64162" w:rsidRPr="007E00ED">
        <w:tblPrEx>
          <w:tblCellMar>
            <w:top w:w="0" w:type="dxa"/>
            <w:bottom w:w="0" w:type="dxa"/>
          </w:tblCellMar>
        </w:tblPrEx>
        <w:tc>
          <w:tcPr>
            <w:tcW w:w="9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607"/>
            </w:tblGrid>
            <w:tr w:rsidR="00045232" w:rsidTr="00A135C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577" w:type="dxa"/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77"/>
                  </w:tblGrid>
                  <w:tr w:rsidR="00045232" w:rsidRPr="007E00ED" w:rsidTr="00A135CC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547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</w:tcPr>
                      <w:p w:rsidR="00045232" w:rsidRDefault="00045232" w:rsidP="00045232">
                        <w:pPr>
                          <w:widowControl/>
                          <w:rPr>
                            <w:rFonts w:eastAsia="Times New Roman"/>
                            <w:lang w:val="pl-PL"/>
                          </w:rPr>
                        </w:pPr>
                      </w:p>
                    </w:tc>
                  </w:tr>
                  <w:tr w:rsidR="00045232" w:rsidRPr="007E00ED" w:rsidTr="00A135CC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9547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547"/>
                        </w:tblGrid>
                        <w:tr w:rsidR="00045232" w:rsidRPr="007E00ED" w:rsidTr="00A135CC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9517" w:type="dxa"/>
                              <w:shd w:val="clear" w:color="auto" w:fill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</w:tcPr>
                            <w:p w:rsidR="00045232" w:rsidRDefault="00045232" w:rsidP="00045232">
                              <w:pPr>
                                <w:widowControl/>
                                <w:spacing w:after="200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44546A"/>
                                  <w:sz w:val="18"/>
                                  <w:szCs w:val="18"/>
                                  <w:lang w:val="pl-PL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44546A"/>
                                  <w:sz w:val="18"/>
                                  <w:szCs w:val="18"/>
                                  <w:lang w:val="pl-PL"/>
                                </w:rPr>
                                <w:t>Tabela 2 Rozkład zmiennej 'health'</w:t>
                              </w:r>
                            </w:p>
                            <w:tbl>
                              <w:tblPr>
                                <w:tblW w:w="7687" w:type="dxa"/>
                                <w:jc w:val="center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11"/>
                                <w:gridCol w:w="1669"/>
                                <w:gridCol w:w="1153"/>
                                <w:gridCol w:w="2017"/>
                                <w:gridCol w:w="2017"/>
                              </w:tblGrid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48"/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7687" w:type="dxa"/>
                                    <w:gridSpan w:val="5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t>Subiektywna ocena stanu zdrowia</w:t>
                                    </w:r>
                                  </w:p>
                                </w:tc>
                              </w:tr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466"/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895" w:type="dxa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t>health</w:t>
                                    </w:r>
                                  </w:p>
                                </w:tc>
                                <w:tc>
                                  <w:tcPr>
                                    <w:tcW w:w="1653" w:type="dxa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t>Liczebność</w:t>
                                    </w:r>
                                  </w:p>
                                </w:tc>
                                <w:tc>
                                  <w:tcPr>
                                    <w:tcW w:w="1137" w:type="dxa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t>Procent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t>Liczebność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skumulowana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t>Procent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skumulowany</w:t>
                                    </w:r>
                                  </w:p>
                                </w:tc>
                              </w:tr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95"/>
                                  <w:jc w:val="center"/>
                                </w:trPr>
                                <w:tc>
                                  <w:tcPr>
                                    <w:tcW w:w="895" w:type="dxa"/>
                                    <w:tcBorders>
                                      <w:left w:val="single" w:sz="6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653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518.15</w:t>
                                    </w:r>
                                  </w:p>
                                </w:tc>
                                <w:tc>
                                  <w:tcPr>
                                    <w:tcW w:w="1137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17.03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518.15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right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17.03</w:t>
                                    </w:r>
                                  </w:p>
                                </w:tc>
                              </w:tr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79"/>
                                  <w:jc w:val="center"/>
                                </w:trPr>
                                <w:tc>
                                  <w:tcPr>
                                    <w:tcW w:w="895" w:type="dxa"/>
                                    <w:tcBorders>
                                      <w:left w:val="single" w:sz="6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653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1370.23</w:t>
                                    </w:r>
                                  </w:p>
                                </w:tc>
                                <w:tc>
                                  <w:tcPr>
                                    <w:tcW w:w="1137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45.03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1888.38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right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62.06</w:t>
                                    </w:r>
                                  </w:p>
                                </w:tc>
                              </w:tr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95"/>
                                  <w:jc w:val="center"/>
                                </w:trPr>
                                <w:tc>
                                  <w:tcPr>
                                    <w:tcW w:w="895" w:type="dxa"/>
                                    <w:tcBorders>
                                      <w:left w:val="single" w:sz="6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653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884.82</w:t>
                                    </w:r>
                                  </w:p>
                                </w:tc>
                                <w:tc>
                                  <w:tcPr>
                                    <w:tcW w:w="1137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29.08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2773.2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right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91.14</w:t>
                                    </w:r>
                                  </w:p>
                                </w:tc>
                              </w:tr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79"/>
                                  <w:jc w:val="center"/>
                                </w:trPr>
                                <w:tc>
                                  <w:tcPr>
                                    <w:tcW w:w="895" w:type="dxa"/>
                                    <w:tcBorders>
                                      <w:left w:val="single" w:sz="6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1653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228.17</w:t>
                                    </w:r>
                                  </w:p>
                                </w:tc>
                                <w:tc>
                                  <w:tcPr>
                                    <w:tcW w:w="1137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7.50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3001.37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right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98.64</w:t>
                                    </w:r>
                                  </w:p>
                                </w:tc>
                              </w:tr>
                              <w:tr w:rsidR="00045232" w:rsidRPr="007E00ED" w:rsidTr="00A135CC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295"/>
                                  <w:jc w:val="center"/>
                                </w:trPr>
                                <w:tc>
                                  <w:tcPr>
                                    <w:tcW w:w="895" w:type="dxa"/>
                                    <w:tcBorders>
                                      <w:left w:val="single" w:sz="6" w:space="0" w:color="C1C1C1"/>
                                      <w:bottom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653" w:type="dxa"/>
                                    <w:tcBorders>
                                      <w:bottom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41.33</w:t>
                                    </w:r>
                                  </w:p>
                                </w:tc>
                                <w:tc>
                                  <w:tcPr>
                                    <w:tcW w:w="1137" w:type="dxa"/>
                                    <w:tcBorders>
                                      <w:bottom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1.36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bottom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3042.7</w:t>
                                    </w:r>
                                  </w:p>
                                </w:tc>
                                <w:tc>
                                  <w:tcPr>
                                    <w:tcW w:w="2001" w:type="dxa"/>
                                    <w:tcBorders>
                                      <w:bottom w:val="single" w:sz="2" w:space="0" w:color="C1C1C1"/>
                                      <w:right w:val="single" w:sz="2" w:space="0" w:color="C1C1C1"/>
                                    </w:tcBorders>
                                    <w:shd w:val="clear" w:color="auto" w:fill="auto"/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bottom"/>
                                  </w:tcPr>
                                  <w:p w:rsidR="00045232" w:rsidRDefault="00045232" w:rsidP="00045232">
                                    <w:pPr>
                                      <w:keepNext/>
                                      <w:widowControl/>
                                      <w:jc w:val="right"/>
                                      <w:rPr>
                                        <w:rFonts w:eastAsia="Times New Roman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lang w:val="pl-PL"/>
                                      </w:rPr>
                                      <w:t>100.00</w:t>
                                    </w:r>
                                  </w:p>
                                </w:tc>
                              </w:tr>
                            </w:tbl>
                            <w:p w:rsidR="00045232" w:rsidRPr="007E00ED" w:rsidRDefault="00045232" w:rsidP="00045232">
                              <w:pPr>
                                <w:widowControl/>
                                <w:spacing w:after="160"/>
                                <w:jc w:val="center"/>
                                <w:rPr>
                                  <w:lang w:val="pl-PL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i/>
                                  <w:iCs/>
                                  <w:color w:val="44546A"/>
                                  <w:sz w:val="18"/>
                                  <w:szCs w:val="18"/>
                                  <w:lang w:val="pl-PL"/>
                                </w:rPr>
                                <w:t>Opracowanie własne na podstawie oprogramowania SAS</w:t>
                              </w:r>
                            </w:p>
                          </w:tc>
                        </w:tr>
                      </w:tbl>
                      <w:p w:rsidR="00045232" w:rsidRDefault="00045232" w:rsidP="00045232">
                        <w:pPr>
                          <w:widowControl/>
                          <w:rPr>
                            <w:rFonts w:eastAsia="Times New Roman"/>
                            <w:lang w:val="pl-PL"/>
                          </w:rPr>
                        </w:pPr>
                      </w:p>
                    </w:tc>
                  </w:tr>
                </w:tbl>
                <w:p w:rsidR="00045232" w:rsidRDefault="00045232" w:rsidP="00045232">
                  <w:pPr>
                    <w:widowControl/>
                    <w:rPr>
                      <w:rFonts w:eastAsia="Times New Roman"/>
                      <w:lang w:val="pl-PL"/>
                    </w:rPr>
                  </w:pPr>
                </w:p>
              </w:tc>
            </w:tr>
          </w:tbl>
          <w:p w:rsidR="00B64162" w:rsidRDefault="00B64162">
            <w:pPr>
              <w:widowControl/>
              <w:rPr>
                <w:rFonts w:eastAsia="Times New Roman"/>
                <w:lang w:val="pl-PL"/>
              </w:rPr>
            </w:pPr>
          </w:p>
        </w:tc>
      </w:tr>
    </w:tbl>
    <w:p w:rsidR="00B64162" w:rsidRDefault="00B64162">
      <w:pPr>
        <w:ind w:firstLine="709"/>
        <w:rPr>
          <w:lang w:val="pl-PL"/>
        </w:rPr>
      </w:pPr>
    </w:p>
    <w:p w:rsidR="00B64162" w:rsidRPr="00045232" w:rsidRDefault="00B446EF">
      <w:pPr>
        <w:spacing w:after="240"/>
        <w:ind w:left="1225"/>
        <w:rPr>
          <w:lang w:val="pl-PL"/>
        </w:rPr>
      </w:pPr>
      <w:r w:rsidRPr="007E00ED">
        <w:rPr>
          <w:lang w:val="pl-PL"/>
        </w:rPr>
        <w:br w:type="column"/>
      </w:r>
      <w:r>
        <w:rPr>
          <w:sz w:val="28"/>
          <w:szCs w:val="28"/>
          <w:lang w:val="pl-PL"/>
        </w:rPr>
        <w:lastRenderedPageBreak/>
        <w:t>2.2 Przygotowanie zbioru danych</w:t>
      </w:r>
    </w:p>
    <w:p w:rsidR="00B64162" w:rsidRPr="007E00ED" w:rsidRDefault="00B446EF">
      <w:pPr>
        <w:ind w:firstLine="709"/>
        <w:rPr>
          <w:lang w:val="pl-PL"/>
        </w:rPr>
      </w:pPr>
      <w:r>
        <w:rPr>
          <w:lang w:val="pl-PL"/>
        </w:rPr>
        <w:t>Ze  względu  na  występowanie  kategorii  mało licznych,  a  także  w</w:t>
      </w:r>
      <w:r>
        <w:rPr>
          <w:lang w:val="pl-PL"/>
        </w:rPr>
        <w:t xml:space="preserve">  celu  uproszczenia  modelu dokonano  grupowania  kategorii. Zdecydowano się na skategoryzowanie zmiennej </w:t>
      </w:r>
      <w:r>
        <w:rPr>
          <w:i/>
          <w:lang w:val="pl-PL"/>
        </w:rPr>
        <w:t xml:space="preserve">health </w:t>
      </w:r>
      <w:r>
        <w:rPr>
          <w:lang w:val="pl-PL"/>
        </w:rPr>
        <w:t xml:space="preserve">na dwie kategorie, co umożliwi </w:t>
      </w:r>
      <w:r>
        <w:rPr>
          <w:lang w:val="pl-PL"/>
        </w:rPr>
        <w:t>budowę modelu regresji logistycznej binarnej z wykorzystaniem tejże zmiennej jako obiektu modelowania. Podziału</w:t>
      </w:r>
      <w:r>
        <w:rPr>
          <w:lang w:val="pl-PL"/>
        </w:rPr>
        <w:t xml:space="preserve"> dokonano ze względu na liczebności skumulowane, które prowadzą do rozkładu zmiennej w przybliżeniu 50%. Najbliżej tej wartości okazał się podział przypisujący do kategorii ‘0’ obserwacje z pierwotnych kategorii 1 oraz 2. Tak więc w zbiorze wynikowym zmien</w:t>
      </w:r>
      <w:r>
        <w:rPr>
          <w:lang w:val="pl-PL"/>
        </w:rPr>
        <w:t xml:space="preserve">na </w:t>
      </w:r>
      <w:r>
        <w:rPr>
          <w:i/>
          <w:lang w:val="pl-PL"/>
        </w:rPr>
        <w:t>health</w:t>
      </w:r>
      <w:r>
        <w:rPr>
          <w:lang w:val="pl-PL"/>
        </w:rPr>
        <w:t xml:space="preserve"> o wartości 0 będzie oznaczać negatywną ocenę stanu zdrowia, natomiast 1 – pozytywną. Taki podział ma również sens ze względów merytorycznych – osoby oceniające swój stan zdrowia jak bardzo dobry oraz dobry odnoszą się pozytywnie do swojego stanu,</w:t>
      </w:r>
      <w:r>
        <w:rPr>
          <w:lang w:val="pl-PL"/>
        </w:rPr>
        <w:t xml:space="preserve"> natomiast pozostałe osoby raczej postrzegają go negatywnie.</w:t>
      </w:r>
      <w:r w:rsidR="00045232">
        <w:rPr>
          <w:lang w:val="pl-PL"/>
        </w:rPr>
        <w:br/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B64162">
        <w:tblPrEx>
          <w:tblCellMar>
            <w:top w:w="0" w:type="dxa"/>
            <w:bottom w:w="0" w:type="dxa"/>
          </w:tblCellMar>
        </w:tblPrEx>
        <w:tc>
          <w:tcPr>
            <w:tcW w:w="9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162" w:rsidRDefault="00B446EF">
            <w:pPr>
              <w:widowControl/>
              <w:spacing w:after="20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44546A"/>
                <w:sz w:val="18"/>
                <w:szCs w:val="18"/>
                <w:lang w:val="pl-PL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44546A"/>
                <w:sz w:val="18"/>
                <w:szCs w:val="18"/>
                <w:lang w:val="pl-PL"/>
              </w:rPr>
              <w:t>Tabela 3 Rozkład skategoryzowanej zmiennej 'health'</w:t>
            </w:r>
          </w:p>
          <w:tbl>
            <w:tblPr>
              <w:tblW w:w="7625" w:type="dxa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05"/>
              <w:gridCol w:w="1655"/>
              <w:gridCol w:w="1151"/>
              <w:gridCol w:w="2001"/>
              <w:gridCol w:w="2001"/>
            </w:tblGrid>
            <w:tr w:rsidR="00B64162">
              <w:tblPrEx>
                <w:tblCellMar>
                  <w:top w:w="0" w:type="dxa"/>
                  <w:bottom w:w="0" w:type="dxa"/>
                </w:tblCellMar>
              </w:tblPrEx>
              <w:trPr>
                <w:trHeight w:val="282"/>
                <w:tblHeader/>
                <w:jc w:val="center"/>
              </w:trPr>
              <w:tc>
                <w:tcPr>
                  <w:tcW w:w="7665" w:type="dxa"/>
                  <w:gridSpan w:val="5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B446EF">
                  <w:pPr>
                    <w:widowControl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Subiektywna ocena stanu zdrowia</w:t>
                  </w:r>
                </w:p>
              </w:tc>
            </w:tr>
            <w:tr w:rsidR="00B64162">
              <w:tblPrEx>
                <w:tblCellMar>
                  <w:top w:w="0" w:type="dxa"/>
                  <w:bottom w:w="0" w:type="dxa"/>
                </w:tblCellMar>
              </w:tblPrEx>
              <w:trPr>
                <w:trHeight w:val="529"/>
                <w:tblHeader/>
                <w:jc w:val="center"/>
              </w:trPr>
              <w:tc>
                <w:tcPr>
                  <w:tcW w:w="897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B446EF">
                  <w:pPr>
                    <w:widowControl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health</w:t>
                  </w:r>
                </w:p>
              </w:tc>
              <w:tc>
                <w:tcPr>
                  <w:tcW w:w="1647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B446EF">
                  <w:pPr>
                    <w:widowControl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Liczebność</w:t>
                  </w:r>
                </w:p>
              </w:tc>
              <w:tc>
                <w:tcPr>
                  <w:tcW w:w="1135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B446EF">
                  <w:pPr>
                    <w:widowControl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Procent</w:t>
                  </w:r>
                </w:p>
              </w:tc>
              <w:tc>
                <w:tcPr>
                  <w:tcW w:w="1993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B446EF">
                  <w:pPr>
                    <w:widowControl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Liczebność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br/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skumulowana</w:t>
                  </w:r>
                </w:p>
              </w:tc>
              <w:tc>
                <w:tcPr>
                  <w:tcW w:w="1993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B446EF">
                  <w:pPr>
                    <w:widowControl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Procent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br/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  <w:lang w:val="pl-PL"/>
                    </w:rPr>
                    <w:t>skumulowany</w:t>
                  </w:r>
                </w:p>
              </w:tc>
            </w:tr>
            <w:tr w:rsidR="00B64162">
              <w:tblPrEx>
                <w:tblCellMar>
                  <w:top w:w="0" w:type="dxa"/>
                  <w:bottom w:w="0" w:type="dxa"/>
                </w:tblCellMar>
              </w:tblPrEx>
              <w:trPr>
                <w:trHeight w:val="335"/>
                <w:jc w:val="center"/>
              </w:trPr>
              <w:tc>
                <w:tcPr>
                  <w:tcW w:w="897" w:type="dxa"/>
                  <w:tcBorders>
                    <w:left w:val="single" w:sz="6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B446EF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0</w:t>
                  </w:r>
                </w:p>
              </w:tc>
              <w:tc>
                <w:tcPr>
                  <w:tcW w:w="1647" w:type="dxa"/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B446EF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1154.32</w:t>
                  </w:r>
                </w:p>
              </w:tc>
              <w:tc>
                <w:tcPr>
                  <w:tcW w:w="1135" w:type="dxa"/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B446EF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37.94</w:t>
                  </w:r>
                </w:p>
              </w:tc>
              <w:tc>
                <w:tcPr>
                  <w:tcW w:w="1993" w:type="dxa"/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B446EF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1154.32</w:t>
                  </w:r>
                </w:p>
              </w:tc>
              <w:tc>
                <w:tcPr>
                  <w:tcW w:w="1993" w:type="dxa"/>
                  <w:tcBorders>
                    <w:right w:val="single" w:sz="2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B446EF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37.94</w:t>
                  </w:r>
                </w:p>
              </w:tc>
            </w:tr>
            <w:tr w:rsidR="00B64162">
              <w:tblPrEx>
                <w:tblCellMar>
                  <w:top w:w="0" w:type="dxa"/>
                  <w:bottom w:w="0" w:type="dxa"/>
                </w:tblCellMar>
              </w:tblPrEx>
              <w:trPr>
                <w:trHeight w:val="317"/>
                <w:jc w:val="center"/>
              </w:trPr>
              <w:tc>
                <w:tcPr>
                  <w:tcW w:w="897" w:type="dxa"/>
                  <w:tcBorders>
                    <w:left w:val="single" w:sz="6" w:space="0" w:color="C1C1C1"/>
                    <w:bottom w:val="single" w:sz="2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B446EF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1</w:t>
                  </w:r>
                </w:p>
              </w:tc>
              <w:tc>
                <w:tcPr>
                  <w:tcW w:w="1647" w:type="dxa"/>
                  <w:tcBorders>
                    <w:bottom w:val="single" w:sz="2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B446EF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1888.38</w:t>
                  </w:r>
                </w:p>
              </w:tc>
              <w:tc>
                <w:tcPr>
                  <w:tcW w:w="1135" w:type="dxa"/>
                  <w:tcBorders>
                    <w:bottom w:val="single" w:sz="2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B446EF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62.06</w:t>
                  </w:r>
                </w:p>
              </w:tc>
              <w:tc>
                <w:tcPr>
                  <w:tcW w:w="1993" w:type="dxa"/>
                  <w:tcBorders>
                    <w:bottom w:val="single" w:sz="2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B446EF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3042.7</w:t>
                  </w:r>
                </w:p>
              </w:tc>
              <w:tc>
                <w:tcPr>
                  <w:tcW w:w="1993" w:type="dxa"/>
                  <w:tcBorders>
                    <w:bottom w:val="single" w:sz="2" w:space="0" w:color="C1C1C1"/>
                    <w:right w:val="single" w:sz="2" w:space="0" w:color="C1C1C1"/>
                  </w:tcBorders>
                  <w:shd w:val="clear" w:color="auto" w:fill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64162" w:rsidRDefault="00B446EF">
                  <w:pPr>
                    <w:widowControl/>
                    <w:jc w:val="right"/>
                    <w:rPr>
                      <w:rFonts w:eastAsia="Times New Roman"/>
                      <w:lang w:val="pl-PL"/>
                    </w:rPr>
                  </w:pPr>
                  <w:r>
                    <w:rPr>
                      <w:rFonts w:eastAsia="Times New Roman"/>
                      <w:lang w:val="pl-PL"/>
                    </w:rPr>
                    <w:t>100.00</w:t>
                  </w:r>
                </w:p>
              </w:tc>
            </w:tr>
          </w:tbl>
          <w:p w:rsidR="00B64162" w:rsidRDefault="00B64162">
            <w:pPr>
              <w:keepNext/>
              <w:widowControl/>
              <w:jc w:val="center"/>
              <w:rPr>
                <w:rFonts w:eastAsia="Times New Roman"/>
                <w:lang w:val="pl-PL"/>
              </w:rPr>
            </w:pPr>
          </w:p>
        </w:tc>
      </w:tr>
    </w:tbl>
    <w:p w:rsidR="00B64162" w:rsidRPr="007E00ED" w:rsidRDefault="00B446EF">
      <w:pPr>
        <w:ind w:firstLine="709"/>
        <w:jc w:val="center"/>
        <w:rPr>
          <w:lang w:val="pl-PL"/>
        </w:rPr>
      </w:pPr>
      <w:r>
        <w:rPr>
          <w:rFonts w:ascii="Calibri" w:eastAsia="Times New Roman" w:hAnsi="Calibri" w:cs="Calibri"/>
          <w:i/>
          <w:iCs/>
          <w:color w:val="44546A"/>
          <w:sz w:val="18"/>
          <w:szCs w:val="18"/>
          <w:lang w:val="pl-PL"/>
        </w:rPr>
        <w:t>Opracowanie własne na podstawie oprogramowania SAS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7"/>
      </w:tblGrid>
      <w:tr w:rsidR="00B64162" w:rsidRPr="007E00ED">
        <w:tblPrEx>
          <w:tblCellMar>
            <w:top w:w="0" w:type="dxa"/>
            <w:bottom w:w="0" w:type="dxa"/>
          </w:tblCellMar>
        </w:tblPrEx>
        <w:tc>
          <w:tcPr>
            <w:tcW w:w="963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162" w:rsidRDefault="00B64162">
            <w:pPr>
              <w:widowControl/>
              <w:rPr>
                <w:rFonts w:eastAsia="Times New Roman"/>
                <w:lang w:val="pl-PL"/>
              </w:rPr>
            </w:pPr>
          </w:p>
        </w:tc>
      </w:tr>
    </w:tbl>
    <w:p w:rsidR="00B64162" w:rsidRDefault="00F56C23">
      <w:pPr>
        <w:ind w:firstLine="709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208145" cy="3335655"/>
            <wp:effectExtent l="0" t="0" r="190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4162" w:rsidRDefault="00B64162">
      <w:pPr>
        <w:ind w:firstLine="709"/>
        <w:rPr>
          <w:lang w:val="pl-PL"/>
        </w:rPr>
      </w:pPr>
    </w:p>
    <w:p w:rsidR="00B64162" w:rsidRDefault="00B446EF">
      <w:pPr>
        <w:ind w:firstLine="709"/>
        <w:rPr>
          <w:lang w:val="pl-PL"/>
        </w:rPr>
      </w:pPr>
      <w:r>
        <w:rPr>
          <w:lang w:val="pl-PL"/>
        </w:rPr>
        <w:t xml:space="preserve">Kategoryzacji poddano również zmienne objaśniające, głównie ze względu na niewielkie liczności </w:t>
      </w:r>
      <w:r w:rsidR="007E00ED">
        <w:rPr>
          <w:lang w:val="pl-PL"/>
        </w:rPr>
        <w:t>niektórych</w:t>
      </w:r>
      <w:r>
        <w:rPr>
          <w:lang w:val="pl-PL"/>
        </w:rPr>
        <w:t xml:space="preserve"> kategorii oraz możliwość merytorycznego pogrupowania większości z </w:t>
      </w:r>
      <w:r>
        <w:rPr>
          <w:lang w:val="pl-PL"/>
        </w:rPr>
        <w:t>nich. Zmienne porządkowe zo</w:t>
      </w:r>
      <w:r w:rsidR="00BA4030">
        <w:rPr>
          <w:lang w:val="pl-PL"/>
        </w:rPr>
        <w:t>stały podzielone na 3 kategorie, co prezentują poniższe wykresy.</w:t>
      </w:r>
    </w:p>
    <w:p w:rsidR="00B64162" w:rsidRDefault="00BA4030">
      <w:pPr>
        <w:ind w:firstLine="709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2FA2EE51" wp14:editId="0048B5A4">
            <wp:extent cx="3005185" cy="2238375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1317" cy="22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806BD9A" wp14:editId="0B1336E7">
            <wp:extent cx="2599694" cy="224472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816" cy="22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9A" w:rsidRDefault="0049279A">
      <w:pPr>
        <w:ind w:firstLine="709"/>
        <w:rPr>
          <w:lang w:val="pl-PL"/>
        </w:rPr>
      </w:pPr>
    </w:p>
    <w:p w:rsidR="00BA4030" w:rsidRDefault="0049279A">
      <w:pPr>
        <w:ind w:firstLine="709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8EF5F6B" wp14:editId="4CAFCCA1">
            <wp:extent cx="2781300" cy="223637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7" cy="22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678A261" wp14:editId="47EAB341">
            <wp:extent cx="2714124" cy="2246630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0517" cy="22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9A" w:rsidRPr="007E00ED" w:rsidRDefault="0049279A">
      <w:pPr>
        <w:ind w:firstLine="709"/>
        <w:rPr>
          <w:lang w:val="pl-PL"/>
        </w:rPr>
      </w:pPr>
      <w:bookmarkStart w:id="0" w:name="_GoBack"/>
      <w:bookmarkEnd w:id="0"/>
    </w:p>
    <w:sectPr w:rsidR="0049279A" w:rsidRPr="007E00ED">
      <w:footnotePr>
        <w:pos w:val="beneathText"/>
      </w:footnotePr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6EF" w:rsidRDefault="00B446EF">
      <w:r>
        <w:separator/>
      </w:r>
    </w:p>
  </w:endnote>
  <w:endnote w:type="continuationSeparator" w:id="0">
    <w:p w:rsidR="00B446EF" w:rsidRDefault="00B44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6EF" w:rsidRDefault="00B446EF">
      <w:r>
        <w:rPr>
          <w:color w:val="000000"/>
        </w:rPr>
        <w:separator/>
      </w:r>
    </w:p>
  </w:footnote>
  <w:footnote w:type="continuationSeparator" w:id="0">
    <w:p w:rsidR="00B446EF" w:rsidRDefault="00B44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7B47"/>
    <w:multiLevelType w:val="multilevel"/>
    <w:tmpl w:val="25A4616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700E4E"/>
    <w:multiLevelType w:val="multilevel"/>
    <w:tmpl w:val="0696F04C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64162"/>
    <w:rsid w:val="00045232"/>
    <w:rsid w:val="0049279A"/>
    <w:rsid w:val="007E00ED"/>
    <w:rsid w:val="008D5FB6"/>
    <w:rsid w:val="00B446EF"/>
    <w:rsid w:val="00B64162"/>
    <w:rsid w:val="00BA4030"/>
    <w:rsid w:val="00F5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D7A3"/>
  <w15:docId w15:val="{1F11F8DE-8EC7-4254-99C9-46F00CB1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pPr>
      <w:widowControl w:val="0"/>
      <w:suppressAutoHyphens/>
    </w:pPr>
    <w:rPr>
      <w:rFonts w:eastAsia="Lucida Sans Unicode"/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Tahoma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ny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ny"/>
    <w:pPr>
      <w:suppressLineNumbers/>
    </w:pPr>
    <w:rPr>
      <w:rFonts w:cs="Tahoma"/>
    </w:rPr>
  </w:style>
  <w:style w:type="paragraph" w:styleId="NormalnyWeb">
    <w:name w:val="Normal (Web)"/>
    <w:basedOn w:val="Normalny"/>
    <w:pPr>
      <w:widowControl/>
      <w:spacing w:before="100" w:after="100"/>
    </w:pPr>
    <w:rPr>
      <w:rFonts w:eastAsia="Times New Roman"/>
      <w:lang w:val="pl-PL"/>
    </w:rPr>
  </w:style>
  <w:style w:type="character" w:styleId="Hipercze">
    <w:name w:val="Hyperlink"/>
    <w:basedOn w:val="Domylnaczcionkaakapitu"/>
    <w:rPr>
      <w:color w:val="0563C1"/>
      <w:u w:val="single"/>
    </w:rPr>
  </w:style>
  <w:style w:type="paragraph" w:customStyle="1" w:styleId="proctitle">
    <w:name w:val="proctitle"/>
    <w:basedOn w:val="Normalny"/>
    <w:pPr>
      <w:widowControl/>
      <w:shd w:val="clear" w:color="auto" w:fill="FAFBFE"/>
      <w:spacing w:before="100" w:after="100"/>
    </w:pPr>
    <w:rPr>
      <w:rFonts w:ascii="Arial" w:eastAsia="Times New Roman" w:hAnsi="Arial" w:cs="Arial"/>
      <w:b/>
      <w:bCs/>
      <w:color w:val="112277"/>
      <w:sz w:val="20"/>
      <w:szCs w:val="20"/>
      <w:lang w:val="pl-PL"/>
    </w:rPr>
  </w:style>
  <w:style w:type="paragraph" w:customStyle="1" w:styleId="systemtitle">
    <w:name w:val="systemtitle"/>
    <w:basedOn w:val="Normalny"/>
    <w:pPr>
      <w:widowControl/>
      <w:shd w:val="clear" w:color="auto" w:fill="FAFBFE"/>
      <w:spacing w:before="100" w:after="100"/>
    </w:pPr>
    <w:rPr>
      <w:rFonts w:ascii="Arial" w:eastAsia="Times New Roman" w:hAnsi="Arial" w:cs="Arial"/>
      <w:b/>
      <w:bCs/>
      <w:color w:val="112277"/>
      <w:lang w:val="pl-PL"/>
    </w:rPr>
  </w:style>
  <w:style w:type="character" w:customStyle="1" w:styleId="systemtitle1">
    <w:name w:val="systemtitle1"/>
    <w:rPr>
      <w:rFonts w:ascii="Arial" w:hAnsi="Arial" w:cs="Arial"/>
      <w:b/>
      <w:bCs/>
      <w:i w:val="0"/>
      <w:iCs w:val="0"/>
      <w:color w:val="112277"/>
      <w:sz w:val="24"/>
      <w:szCs w:val="24"/>
      <w:shd w:val="clear" w:color="auto" w:fill="FAFBFE"/>
    </w:rPr>
  </w:style>
  <w:style w:type="character" w:customStyle="1" w:styleId="proctitle1">
    <w:name w:val="proctitle1"/>
    <w:rPr>
      <w:rFonts w:ascii="Arial" w:hAnsi="Arial" w:cs="Arial"/>
      <w:b/>
      <w:bCs/>
      <w:i w:val="0"/>
      <w:iCs w:val="0"/>
      <w:color w:val="112277"/>
      <w:sz w:val="20"/>
      <w:szCs w:val="20"/>
      <w:shd w:val="clear" w:color="auto" w:fill="FAFBFE"/>
    </w:rPr>
  </w:style>
  <w:style w:type="paragraph" w:styleId="Legenda">
    <w:name w:val="caption"/>
    <w:basedOn w:val="Normalny"/>
    <w:next w:val="Normalny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sstar.ess.nsd.uib.no/webview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803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Przedmiot:</vt:lpstr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Przedmiot:</dc:title>
  <dc:subject/>
  <dc:creator>Dorota Stala</dc:creator>
  <dc:description/>
  <cp:lastModifiedBy>Karol Szerszen</cp:lastModifiedBy>
  <cp:revision>2</cp:revision>
  <cp:lastPrinted>2007-02-09T07:13:00Z</cp:lastPrinted>
  <dcterms:created xsi:type="dcterms:W3CDTF">2016-12-12T09:34:00Z</dcterms:created>
  <dcterms:modified xsi:type="dcterms:W3CDTF">2016-12-12T09:34:00Z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